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3CB18" w14:textId="5FC5EE8F" w:rsidR="00C67503" w:rsidRPr="00C67503" w:rsidRDefault="00C67503" w:rsidP="00C67503">
      <w:pPr>
        <w:pStyle w:val="Date"/>
      </w:pPr>
      <w:r>
        <w:t>Mar 15 2016</w:t>
      </w:r>
    </w:p>
    <w:p w14:paraId="09EEA65B" w14:textId="64FE745E" w:rsidR="0034385A" w:rsidRDefault="00C67503">
      <w:pPr>
        <w:pStyle w:val="Title"/>
      </w:pPr>
      <w:r>
        <w:t>COMP3912 FInal Project introduction</w:t>
      </w:r>
    </w:p>
    <w:p w14:paraId="2370A667" w14:textId="76F14687" w:rsidR="0034385A" w:rsidRDefault="00C67503">
      <w:pPr>
        <w:pStyle w:val="Heading1"/>
      </w:pPr>
      <w:r>
        <w:t>name</w:t>
      </w:r>
    </w:p>
    <w:p w14:paraId="4DED04BF" w14:textId="0C571BD2" w:rsidR="0034385A" w:rsidRDefault="00C67503" w:rsidP="00C67503">
      <w:r>
        <w:t>Parkade Manager</w:t>
      </w:r>
    </w:p>
    <w:p w14:paraId="18DBE68F" w14:textId="221FD230" w:rsidR="0034385A" w:rsidRDefault="00C67503">
      <w:pPr>
        <w:pStyle w:val="Heading1"/>
      </w:pPr>
      <w:r>
        <w:t>description</w:t>
      </w:r>
    </w:p>
    <w:p w14:paraId="623AA36E" w14:textId="58BB1028" w:rsidR="00C67503" w:rsidRDefault="00C67503" w:rsidP="00C67503">
      <w:r>
        <w:t>This app can be used by parkade managers or security guards who want to have full visibility of vehicles in the parking lot. Functionalities including check in and check out of vehicles by scanning sticky tags with 2D barcodes. The app works in off-line mode and all data is stored in a local SQLite database on the phone.</w:t>
      </w:r>
    </w:p>
    <w:p w14:paraId="1FEDE143" w14:textId="1DEFDEA4" w:rsidR="00C67503" w:rsidRDefault="00C67503" w:rsidP="00C67503">
      <w:pPr>
        <w:pStyle w:val="Heading1"/>
      </w:pPr>
      <w:r>
        <w:t>price</w:t>
      </w:r>
    </w:p>
    <w:p w14:paraId="793266F3" w14:textId="7A490AEB" w:rsidR="003508A9" w:rsidRDefault="003508A9" w:rsidP="003508A9">
      <w:r>
        <w:t>Free</w:t>
      </w:r>
    </w:p>
    <w:p w14:paraId="49727B39" w14:textId="7B313658" w:rsidR="003508A9" w:rsidRDefault="00C67503" w:rsidP="003508A9">
      <w:pPr>
        <w:pStyle w:val="Heading1"/>
      </w:pPr>
      <w:r>
        <w:t>keywords</w:t>
      </w:r>
    </w:p>
    <w:p w14:paraId="29FEC21C" w14:textId="7EFCEDC2" w:rsidR="003508A9" w:rsidRDefault="003508A9" w:rsidP="003508A9">
      <w:r>
        <w:t>Parking lots, 2D bar code, SQLite, Vehicle status</w:t>
      </w:r>
    </w:p>
    <w:p w14:paraId="163CFB25" w14:textId="5525B2FE" w:rsidR="00C67503" w:rsidRDefault="00C67503" w:rsidP="00C67503">
      <w:pPr>
        <w:pStyle w:val="Heading1"/>
      </w:pPr>
      <w:r>
        <w:t>categories</w:t>
      </w:r>
    </w:p>
    <w:p w14:paraId="57B7D8A3" w14:textId="42FEB7B6" w:rsidR="003E45B4" w:rsidRDefault="003E45B4" w:rsidP="003E45B4">
      <w:r>
        <w:t>Business</w:t>
      </w:r>
    </w:p>
    <w:p w14:paraId="26707248" w14:textId="77777777" w:rsidR="0074520A" w:rsidRDefault="0074520A">
      <w:pPr>
        <w:rPr>
          <w:rFonts w:asciiTheme="majorHAnsi" w:hAnsiTheme="majorHAnsi"/>
          <w:caps/>
          <w:color w:val="2E2E2E" w:themeColor="accent2"/>
          <w:spacing w:val="14"/>
          <w:sz w:val="26"/>
          <w:szCs w:val="26"/>
        </w:rPr>
      </w:pPr>
      <w:r>
        <w:br w:type="page"/>
      </w:r>
    </w:p>
    <w:p w14:paraId="76E06612" w14:textId="7359408D" w:rsidR="0074520A" w:rsidRDefault="00C67503" w:rsidP="00371788">
      <w:pPr>
        <w:pStyle w:val="Heading1"/>
        <w:ind w:left="0"/>
      </w:pPr>
      <w:r>
        <w:lastRenderedPageBreak/>
        <w:t>screenshots</w:t>
      </w:r>
      <w:r w:rsidR="0074520A">
        <w:rPr>
          <w:noProof/>
          <w:lang w:eastAsia="zh-CN"/>
        </w:rPr>
        <w:lastRenderedPageBreak/>
        <w:drawing>
          <wp:inline distT="0" distB="0" distL="0" distR="0" wp14:anchorId="40A9B4E4" wp14:editId="4B0D91C0">
            <wp:extent cx="4762500" cy="8470900"/>
            <wp:effectExtent l="0" t="0" r="12700" b="12700"/>
            <wp:docPr id="1" name="Picture 1" descr="../../../Google%20Drive/IMG_2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IMG_20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8470900"/>
                    </a:xfrm>
                    <a:prstGeom prst="rect">
                      <a:avLst/>
                    </a:prstGeom>
                    <a:noFill/>
                    <a:ln>
                      <a:noFill/>
                    </a:ln>
                  </pic:spPr>
                </pic:pic>
              </a:graphicData>
            </a:graphic>
          </wp:inline>
        </w:drawing>
      </w:r>
      <w:r w:rsidR="0074520A">
        <w:rPr>
          <w:noProof/>
          <w:lang w:eastAsia="zh-CN"/>
        </w:rPr>
        <w:lastRenderedPageBreak/>
        <w:drawing>
          <wp:inline distT="0" distB="0" distL="0" distR="0" wp14:anchorId="79D510A7" wp14:editId="2CB9D4AF">
            <wp:extent cx="4762500" cy="8470900"/>
            <wp:effectExtent l="0" t="0" r="12700" b="12700"/>
            <wp:docPr id="2" name="Picture 2" descr="../../../Google%20Drive/IMG_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IMG_20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470900"/>
                    </a:xfrm>
                    <a:prstGeom prst="rect">
                      <a:avLst/>
                    </a:prstGeom>
                    <a:noFill/>
                    <a:ln>
                      <a:noFill/>
                    </a:ln>
                  </pic:spPr>
                </pic:pic>
              </a:graphicData>
            </a:graphic>
          </wp:inline>
        </w:drawing>
      </w:r>
      <w:r w:rsidR="0074520A">
        <w:rPr>
          <w:noProof/>
          <w:lang w:eastAsia="zh-CN"/>
        </w:rPr>
        <w:lastRenderedPageBreak/>
        <w:drawing>
          <wp:inline distT="0" distB="0" distL="0" distR="0" wp14:anchorId="0C2FBE16" wp14:editId="7FE076D7">
            <wp:extent cx="4762500" cy="8470900"/>
            <wp:effectExtent l="0" t="0" r="12700" b="12700"/>
            <wp:docPr id="3" name="Picture 3" descr="../../../Google%20Drive/IMG_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IMG_20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470900"/>
                    </a:xfrm>
                    <a:prstGeom prst="rect">
                      <a:avLst/>
                    </a:prstGeom>
                    <a:noFill/>
                    <a:ln>
                      <a:noFill/>
                    </a:ln>
                  </pic:spPr>
                </pic:pic>
              </a:graphicData>
            </a:graphic>
          </wp:inline>
        </w:drawing>
      </w:r>
    </w:p>
    <w:p w14:paraId="0A85AAF9" w14:textId="2140739F" w:rsidR="0074520A" w:rsidRDefault="0074520A" w:rsidP="0074520A">
      <w:pPr>
        <w:pStyle w:val="Heading1"/>
      </w:pPr>
      <w:r>
        <w:lastRenderedPageBreak/>
        <w:br w:type="page"/>
      </w:r>
      <w:bookmarkStart w:id="0" w:name="_GoBack"/>
      <w:bookmarkEnd w:id="0"/>
      <w:r>
        <w:lastRenderedPageBreak/>
        <w:t>app icon</w:t>
      </w:r>
    </w:p>
    <w:p w14:paraId="4CBFC0EE" w14:textId="1BCC7833" w:rsidR="00C67503" w:rsidRDefault="0074520A" w:rsidP="0074520A">
      <w:pPr>
        <w:pStyle w:val="Heading1"/>
        <w:numPr>
          <w:ilvl w:val="0"/>
          <w:numId w:val="0"/>
        </w:numPr>
      </w:pPr>
      <w:r>
        <w:rPr>
          <w:noProof/>
          <w:lang w:eastAsia="zh-CN"/>
        </w:rPr>
        <w:drawing>
          <wp:inline distT="0" distB="0" distL="0" distR="0" wp14:anchorId="2EC6C492" wp14:editId="3F72379E">
            <wp:extent cx="2120900" cy="2120900"/>
            <wp:effectExtent l="0" t="0" r="12700" b="12700"/>
            <wp:docPr id="4" name="Picture 4" descr="../Project/Parkade%20Manager/Parkade%20Manager/Assets.xcassets/AppIcon.appiconset/Icon-83.5@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Parkade%20Manager/Parkade%20Manager/Assets.xcassets/AppIcon.appiconset/Icon-83.5@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2120900"/>
                    </a:xfrm>
                    <a:prstGeom prst="rect">
                      <a:avLst/>
                    </a:prstGeom>
                    <a:noFill/>
                    <a:ln>
                      <a:noFill/>
                    </a:ln>
                  </pic:spPr>
                </pic:pic>
              </a:graphicData>
            </a:graphic>
          </wp:inline>
        </w:drawing>
      </w:r>
    </w:p>
    <w:sectPr w:rsidR="00C67503">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7D900" w14:textId="77777777" w:rsidR="009E49BE" w:rsidRDefault="009E49BE">
      <w:pPr>
        <w:spacing w:after="0" w:line="240" w:lineRule="auto"/>
      </w:pPr>
      <w:r>
        <w:separator/>
      </w:r>
    </w:p>
    <w:p w14:paraId="098CBD14" w14:textId="77777777" w:rsidR="009E49BE" w:rsidRDefault="009E49BE"/>
  </w:endnote>
  <w:endnote w:type="continuationSeparator" w:id="0">
    <w:p w14:paraId="300A25E9" w14:textId="77777777" w:rsidR="009E49BE" w:rsidRDefault="009E49BE">
      <w:pPr>
        <w:spacing w:after="0" w:line="240" w:lineRule="auto"/>
      </w:pPr>
      <w:r>
        <w:continuationSeparator/>
      </w:r>
    </w:p>
    <w:p w14:paraId="105D2467" w14:textId="77777777" w:rsidR="009E49BE" w:rsidRDefault="009E4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55ECE" w14:textId="77777777" w:rsidR="0034385A" w:rsidRDefault="009E49BE">
    <w:pPr>
      <w:pStyle w:val="Footer"/>
    </w:pPr>
    <w:r>
      <w:fldChar w:fldCharType="begin"/>
    </w:r>
    <w:r>
      <w:instrText xml:space="preserve"> PAGE   \* MERGEFORMAT </w:instrText>
    </w:r>
    <w:r>
      <w:fldChar w:fldCharType="separate"/>
    </w:r>
    <w:r w:rsidR="0074520A">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02EE5" w14:textId="77777777" w:rsidR="009E49BE" w:rsidRDefault="009E49BE">
      <w:pPr>
        <w:spacing w:after="0" w:line="240" w:lineRule="auto"/>
      </w:pPr>
      <w:r>
        <w:separator/>
      </w:r>
    </w:p>
    <w:p w14:paraId="6F03F256" w14:textId="77777777" w:rsidR="009E49BE" w:rsidRDefault="009E49BE"/>
  </w:footnote>
  <w:footnote w:type="continuationSeparator" w:id="0">
    <w:p w14:paraId="6B84B0F9" w14:textId="77777777" w:rsidR="009E49BE" w:rsidRDefault="009E49BE">
      <w:pPr>
        <w:spacing w:after="0" w:line="240" w:lineRule="auto"/>
      </w:pPr>
      <w:r>
        <w:continuationSeparator/>
      </w:r>
    </w:p>
    <w:p w14:paraId="5C861F77" w14:textId="77777777" w:rsidR="009E49BE" w:rsidRDefault="009E49B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54"/>
    <w:rsid w:val="0034385A"/>
    <w:rsid w:val="003508A9"/>
    <w:rsid w:val="003E45B4"/>
    <w:rsid w:val="006A4554"/>
    <w:rsid w:val="0074520A"/>
    <w:rsid w:val="009E49BE"/>
    <w:rsid w:val="00C6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CE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iaoched/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11</TotalTime>
  <Pages>7</Pages>
  <Words>78</Words>
  <Characters>445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2016-03-31T05:23:00Z</dcterms:created>
  <dcterms:modified xsi:type="dcterms:W3CDTF">2016-03-31T05:43:00Z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